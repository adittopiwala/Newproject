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05" w:rsidRPr="00832DA9" w:rsidRDefault="00E76905" w:rsidP="00E76905">
      <w:pPr>
        <w:jc w:val="center"/>
        <w:rPr>
          <w:rFonts w:ascii="Century" w:hAnsi="Century" w:cs="Arial"/>
        </w:rPr>
      </w:pPr>
      <w:r w:rsidRPr="00832DA9">
        <w:rPr>
          <w:rFonts w:ascii="Century" w:hAnsi="Century" w:cs="Arial"/>
        </w:rPr>
        <w:t>TABLE OF CONTENT</w:t>
      </w:r>
      <w:r w:rsidRPr="00832DA9">
        <w:rPr>
          <w:rFonts w:ascii="Century" w:hAnsi="Century" w:cs="Arial"/>
        </w:rPr>
        <w:br/>
      </w:r>
    </w:p>
    <w:p w:rsidR="00832DA9" w:rsidRDefault="00E76905" w:rsidP="00E76905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CODE FOR EXPLICIT SCHEME</w:t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  <w:t>2</w:t>
      </w:r>
    </w:p>
    <w:p w:rsidR="00E76905" w:rsidRDefault="00832DA9" w:rsidP="00832DA9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</w:p>
    <w:p w:rsidR="00832DA9" w:rsidRDefault="00234023" w:rsidP="00E76905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TEMPERATURE CONTOUR </w:t>
      </w:r>
      <w:r w:rsidR="00356B63">
        <w:rPr>
          <w:rFonts w:ascii="Century" w:hAnsi="Century" w:cs="Arial"/>
          <w:sz w:val="20"/>
          <w:szCs w:val="20"/>
        </w:rPr>
        <w:t>&amp; RESULT</w:t>
      </w:r>
      <w:r w:rsidR="007C2611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  <w:t>4</w:t>
      </w:r>
    </w:p>
    <w:p w:rsidR="00234023" w:rsidRDefault="007C2611" w:rsidP="00832DA9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</w:p>
    <w:p w:rsidR="00832DA9" w:rsidRDefault="00396494" w:rsidP="00832DA9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CODE FOR IMPLICIT SCHEME</w:t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  <w:t>6</w:t>
      </w:r>
    </w:p>
    <w:p w:rsidR="00832DA9" w:rsidRPr="00832DA9" w:rsidRDefault="00832DA9" w:rsidP="00832DA9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</w:p>
    <w:p w:rsidR="00832DA9" w:rsidRDefault="00396494" w:rsidP="00E76905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TEMPERATURE CONTOUR</w:t>
      </w:r>
      <w:r w:rsidR="00717BFC">
        <w:rPr>
          <w:rFonts w:ascii="Century" w:hAnsi="Century" w:cs="Arial"/>
          <w:sz w:val="20"/>
          <w:szCs w:val="20"/>
        </w:rPr>
        <w:t xml:space="preserve"> &amp; RESULT</w:t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  <w:t>8</w:t>
      </w:r>
    </w:p>
    <w:p w:rsidR="00396494" w:rsidRDefault="00832DA9" w:rsidP="00832DA9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  <w:r>
        <w:rPr>
          <w:rFonts w:ascii="Century" w:hAnsi="Century" w:cs="Arial"/>
          <w:sz w:val="20"/>
          <w:szCs w:val="20"/>
        </w:rPr>
        <w:tab/>
      </w:r>
    </w:p>
    <w:p w:rsidR="00396494" w:rsidRDefault="00396494" w:rsidP="00E76905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COMPARE THE RESULTS</w:t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  <w:r w:rsidR="00574BE9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>10</w:t>
      </w:r>
      <w:r w:rsidR="004121D7">
        <w:rPr>
          <w:rFonts w:ascii="Century" w:hAnsi="Century" w:cs="Arial"/>
          <w:sz w:val="20"/>
          <w:szCs w:val="20"/>
        </w:rPr>
        <w:tab/>
      </w:r>
      <w:r w:rsidR="00832DA9">
        <w:rPr>
          <w:rFonts w:ascii="Century" w:hAnsi="Century" w:cs="Arial"/>
          <w:sz w:val="20"/>
          <w:szCs w:val="20"/>
        </w:rPr>
        <w:tab/>
      </w:r>
    </w:p>
    <w:p w:rsidR="00832DA9" w:rsidRDefault="00832DA9" w:rsidP="00832DA9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673BE5" w:rsidRDefault="00673BE5" w:rsidP="00E76905">
      <w:pPr>
        <w:pStyle w:val="ListParagraph"/>
        <w:numPr>
          <w:ilvl w:val="0"/>
          <w:numId w:val="5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CONCLUSION</w:t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</w:r>
      <w:r w:rsidR="004121D7">
        <w:rPr>
          <w:rFonts w:ascii="Century" w:hAnsi="Century" w:cs="Arial"/>
          <w:sz w:val="20"/>
          <w:szCs w:val="20"/>
        </w:rPr>
        <w:tab/>
        <w:t>11</w:t>
      </w:r>
    </w:p>
    <w:p w:rsidR="00C92FD7" w:rsidRDefault="00234023" w:rsidP="00234023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</w:p>
    <w:p w:rsidR="00396494" w:rsidRDefault="00396494" w:rsidP="00234023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234023" w:rsidRDefault="00234023" w:rsidP="00234023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267CF0" w:rsidRDefault="00267CF0" w:rsidP="00234023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234023" w:rsidRDefault="00234023" w:rsidP="00234023">
      <w:pPr>
        <w:pStyle w:val="ListParagraph"/>
        <w:numPr>
          <w:ilvl w:val="0"/>
          <w:numId w:val="7"/>
        </w:numPr>
        <w:rPr>
          <w:rFonts w:ascii="Century" w:hAnsi="Century" w:cs="Arial"/>
          <w:sz w:val="20"/>
          <w:szCs w:val="20"/>
        </w:rPr>
      </w:pPr>
      <w:r w:rsidRPr="00234023">
        <w:rPr>
          <w:rFonts w:ascii="Century" w:hAnsi="Century" w:cs="Arial"/>
          <w:sz w:val="20"/>
          <w:szCs w:val="20"/>
        </w:rPr>
        <w:lastRenderedPageBreak/>
        <w:t>CODE FOR EXPLICIT SCHEME</w:t>
      </w:r>
    </w:p>
    <w:p w:rsidR="00C92FD7" w:rsidRPr="00FE7857" w:rsidRDefault="00AF5A0F" w:rsidP="00AF5A0F">
      <w:pPr>
        <w:ind w:firstLine="360"/>
        <w:rPr>
          <w:rFonts w:ascii="Bahnschrift Light" w:hAnsi="Bahnschrift Light" w:cstheme="minorHAnsi"/>
          <w:sz w:val="18"/>
          <w:szCs w:val="20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C92FD7" w:rsidRPr="00FE7857">
        <w:rPr>
          <w:rFonts w:ascii="Bahnschrift Light" w:hAnsi="Bahnschrift Light" w:cstheme="minorHAnsi"/>
          <w:sz w:val="16"/>
          <w:szCs w:val="16"/>
        </w:rPr>
        <w:t>#</w:t>
      </w:r>
      <w:r w:rsidR="00C92FD7" w:rsidRPr="00FE7857">
        <w:rPr>
          <w:rFonts w:ascii="Bahnschrift Light" w:hAnsi="Bahnschrift Light" w:cstheme="minorHAnsi"/>
          <w:sz w:val="18"/>
          <w:szCs w:val="20"/>
        </w:rPr>
        <w:t>include&lt;stdio.h&gt;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>#include&lt;stdlib.h&gt;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>#include&lt;math.h&gt;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>int main()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>{</w:t>
      </w:r>
    </w:p>
    <w:p w:rsidR="00717BFC" w:rsidRPr="00FE7857" w:rsidRDefault="00C92FD7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="00717BFC" w:rsidRPr="00FE7857">
        <w:rPr>
          <w:rFonts w:ascii="Bahnschrift Light" w:hAnsi="Bahnschrift Light" w:cstheme="minorHAnsi"/>
          <w:sz w:val="18"/>
          <w:szCs w:val="20"/>
        </w:rPr>
        <w:t>int m,n;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height,width;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printf("ENTER THE HEIGHT OF RECTANGLE PLATE:\n");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scanf("%lf",&amp;height);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printf("ENTER THE WIDTH OF RECTANGLE PLATE:\n");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scanf("%lf",&amp;width);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printf("\n");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printf("Number of grid along the x(width) direction:\n");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scanf("%d",&amp;m);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printf("Number of grid along the y(height) direction:\n");</w:t>
      </w:r>
    </w:p>
    <w:p w:rsidR="00C92FD7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scanf("%d",&amp;n);</w:t>
      </w:r>
      <w:r w:rsidR="00C92FD7" w:rsidRPr="00FE7857">
        <w:rPr>
          <w:rFonts w:ascii="Bahnschrift Light" w:hAnsi="Bahnschrift Light" w:cstheme="minorHAnsi"/>
          <w:sz w:val="18"/>
          <w:szCs w:val="20"/>
        </w:rPr>
        <w:t xml:space="preserve"> 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int np=m*n; // total number of points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dx = 1.0/(double)m;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dy = 1.0/(double)n;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T[m+1][n+1],T_prev[m+1][n+1],temp;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int i,j;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gamma=1.0; //diffusion coefficient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dt=1.0e-5; //time step;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t=0.0;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error=1.0;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errortime=0.0;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volume= dx*dy;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areae = dy, areaw = dy, distancex = dx;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arean = dx, areas = dx, distancey = dy;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double as,aw,ap,ae,an,ap0,anb;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ae=(gamma*areae)/distancex;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aw=(gamma*areaw)/distancex;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an=(gamma*arean)/distancey;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as=(gamma*areas)/distancey;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ap0=volume/dt;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anb=ae+aw+an+as;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ap=ap0;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//Initialization and boundary conditions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for(j=0;j&lt;=n;j++)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T[0][j]=0.0;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T[m][j]=0.0;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for(i=0;i&lt;=m;i++)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T[i][0]=0.0;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T[i][n]=1.0;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for(i=1;i&lt;m;i++)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for(j=1;j&lt;n;j++)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T[i][j]=0.0;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lastRenderedPageBreak/>
        <w:tab/>
        <w:t>int iterations=0,timestep=0;</w:t>
      </w:r>
    </w:p>
    <w:p w:rsidR="00C92FD7" w:rsidRPr="00FE7857" w:rsidRDefault="00C92FD7" w:rsidP="00C92FD7">
      <w:pPr>
        <w:rPr>
          <w:rFonts w:ascii="Bahnschrift Light" w:hAnsi="Bahnschrift Light" w:cstheme="minorHAnsi"/>
          <w:sz w:val="18"/>
          <w:szCs w:val="20"/>
        </w:rPr>
      </w:pP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//EXPLICIT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//Outer Time Loop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do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for(i=1;i&lt;m;i++)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for(j=1;j&lt;n;j++)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T_prev[i][j]=T[i][j];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iterations =0;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while(error&gt;0.00001)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error=0.0;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for(i=1;i&lt;m;i++)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for(j=1;j&lt;n;j++)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temp=T[i][j];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T[i][j]=((ap0-anb)*T_prev[i][j] + ae*T[i+1][j] + aw*T[i-1][j] + an*T[i][j+1] + as*T[i][j-1])/ap;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error=error+pow((T[i][j] - temp),2.0);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error=sqrt(error/np);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printf("Iteration-%d\tError=%e\n",iterations,error);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iterations++;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>error=1.0;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errortime=0.0;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for(i=1;i&lt;m;i++)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</w:t>
      </w:r>
      <w:r w:rsidRPr="00FE7857">
        <w:rPr>
          <w:rFonts w:ascii="Bahnschrift Light" w:hAnsi="Bahnschrift Light" w:cstheme="minorHAnsi"/>
          <w:sz w:val="18"/>
          <w:szCs w:val="20"/>
        </w:rPr>
        <w:tab/>
        <w:t>for(j=1;j&lt;n;j++)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</w:t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</w:t>
      </w: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 errortime=errortime+pow((T[i][j]-T_prev[i][j]),2.0);</w:t>
      </w: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  <w:r w:rsidRPr="00FE7857">
        <w:rPr>
          <w:rFonts w:ascii="Bahnschrift Light" w:hAnsi="Bahnschrift Light" w:cstheme="minorHAnsi"/>
          <w:sz w:val="18"/>
          <w:szCs w:val="20"/>
        </w:rPr>
        <w:tab/>
        <w:t>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errortime=sqrt(errortime/np);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t=t+dt;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timestep++;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printf("Time=%lf\ttimestep-%d\tError=%e\n",t,timestep,errortime);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  <w:t xml:space="preserve"> 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}while(errortime&gt;1.0e-8);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//while(t&lt;1.0);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FILE *fp;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fp=fopen("temperature.dat","w");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fp=fopen("temperature.txt","w");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printf("i=%d\t\t j=%d\t\tT[i][j]\n",m+1,n+1);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for(j=0;j&lt;=m;j++)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{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</w:t>
      </w:r>
      <w:r w:rsidRPr="00FE7857">
        <w:rPr>
          <w:rFonts w:ascii="Bahnschrift Light" w:hAnsi="Bahnschrift Light" w:cstheme="minorHAnsi"/>
          <w:sz w:val="18"/>
          <w:szCs w:val="20"/>
        </w:rPr>
        <w:tab/>
        <w:t>for(i=0;i&lt;=m;i++)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 </w:t>
      </w:r>
      <w:r w:rsidRPr="00FE7857">
        <w:rPr>
          <w:rFonts w:ascii="Bahnschrift Light" w:hAnsi="Bahnschrift Light" w:cstheme="minorHAnsi"/>
          <w:sz w:val="18"/>
          <w:szCs w:val="20"/>
        </w:rPr>
        <w:tab/>
        <w:t>{</w:t>
      </w:r>
    </w:p>
    <w:p w:rsidR="00C92FD7" w:rsidRPr="00FE7857" w:rsidRDefault="00C92FD7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 fprintf(fp,"%lf\t%lf\t%lf\n",i*dx,j*dx,T[i][j]);</w:t>
      </w:r>
    </w:p>
    <w:p w:rsidR="00C92FD7" w:rsidRPr="00FE7857" w:rsidRDefault="00AF5A0F" w:rsidP="00717BFC">
      <w:pPr>
        <w:ind w:firstLine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          </w:t>
      </w:r>
      <w:r w:rsidR="00C92FD7" w:rsidRPr="00FE7857">
        <w:rPr>
          <w:rFonts w:ascii="Bahnschrift Light" w:hAnsi="Bahnschrift Light" w:cstheme="minorHAnsi"/>
          <w:sz w:val="18"/>
          <w:szCs w:val="20"/>
        </w:rPr>
        <w:t xml:space="preserve">  }</w:t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ab/>
      </w:r>
    </w:p>
    <w:p w:rsidR="00C92FD7" w:rsidRPr="00FE7857" w:rsidRDefault="00C92FD7" w:rsidP="00C92FD7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  }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</w:t>
      </w:r>
      <w:r w:rsidR="00AF5A0F" w:rsidRPr="00FE7857">
        <w:rPr>
          <w:rFonts w:ascii="Bahnschrift Light" w:hAnsi="Bahnschrift Light" w:cstheme="minorHAnsi"/>
          <w:sz w:val="18"/>
          <w:szCs w:val="20"/>
        </w:rPr>
        <w:t>fclose(fp);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 xml:space="preserve"> return 0;</w:t>
      </w:r>
    </w:p>
    <w:p w:rsidR="00717BFC" w:rsidRPr="00FE7857" w:rsidRDefault="00717BFC" w:rsidP="00717BFC">
      <w:pPr>
        <w:pStyle w:val="ListParagraph"/>
        <w:ind w:left="720"/>
        <w:rPr>
          <w:rFonts w:ascii="Bahnschrift Light" w:hAnsi="Bahnschrift Light" w:cstheme="minorHAnsi"/>
          <w:sz w:val="18"/>
          <w:szCs w:val="20"/>
        </w:rPr>
      </w:pPr>
      <w:r w:rsidRPr="00FE7857">
        <w:rPr>
          <w:rFonts w:ascii="Bahnschrift Light" w:hAnsi="Bahnschrift Light" w:cstheme="minorHAnsi"/>
          <w:sz w:val="18"/>
          <w:szCs w:val="20"/>
        </w:rPr>
        <w:t>}</w:t>
      </w:r>
    </w:p>
    <w:p w:rsidR="00AF5A0F" w:rsidRDefault="00AF5A0F" w:rsidP="00717BFC">
      <w:pPr>
        <w:pStyle w:val="ListParagraph"/>
        <w:ind w:left="720"/>
        <w:rPr>
          <w:rFonts w:ascii="Century" w:hAnsi="Century" w:cstheme="minorHAnsi"/>
          <w:b/>
          <w:sz w:val="18"/>
          <w:szCs w:val="20"/>
        </w:rPr>
      </w:pPr>
    </w:p>
    <w:p w:rsidR="00306C12" w:rsidRPr="00AF5A0F" w:rsidRDefault="00306C12" w:rsidP="00717BFC">
      <w:pPr>
        <w:pStyle w:val="ListParagraph"/>
        <w:ind w:left="720"/>
        <w:rPr>
          <w:rFonts w:ascii="Century" w:hAnsi="Century" w:cstheme="minorHAnsi"/>
          <w:b/>
          <w:sz w:val="18"/>
          <w:szCs w:val="20"/>
        </w:rPr>
      </w:pPr>
    </w:p>
    <w:p w:rsidR="00234023" w:rsidRPr="00717BFC" w:rsidRDefault="00C92FD7" w:rsidP="00717BFC">
      <w:pPr>
        <w:pStyle w:val="ListParagraph"/>
        <w:numPr>
          <w:ilvl w:val="0"/>
          <w:numId w:val="7"/>
        </w:numPr>
        <w:rPr>
          <w:rFonts w:ascii="Century" w:hAnsi="Century" w:cstheme="minorHAnsi"/>
          <w:sz w:val="18"/>
          <w:szCs w:val="20"/>
        </w:rPr>
      </w:pPr>
      <w:r w:rsidRPr="00717BFC">
        <w:rPr>
          <w:rFonts w:ascii="Century" w:hAnsi="Century" w:cs="Arial"/>
          <w:sz w:val="20"/>
          <w:szCs w:val="20"/>
        </w:rPr>
        <w:lastRenderedPageBreak/>
        <w:t>TEMPERATURE CONTOUR</w:t>
      </w:r>
    </w:p>
    <w:p w:rsidR="00C92FD7" w:rsidRDefault="00155020" w:rsidP="00C92FD7">
      <w:pPr>
        <w:pStyle w:val="ListParagraph"/>
        <w:ind w:left="720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5.6pt;margin-top:277.25pt;width:212.3pt;height:31.4pt;z-index:251660288;mso-height-percent:200;mso-height-percent:200;mso-width-relative:margin;mso-height-relative:margin" strokecolor="white [3212]">
            <v:textbox style="mso-fit-shape-to-text:t">
              <w:txbxContent>
                <w:p w:rsidR="001B68BD" w:rsidRPr="00717BFC" w:rsidRDefault="001B68BD">
                  <w:pPr>
                    <w:rPr>
                      <w:sz w:val="20"/>
                      <w:szCs w:val="20"/>
                    </w:rPr>
                  </w:pPr>
                  <w:r w:rsidRPr="00717BFC">
                    <w:rPr>
                      <w:sz w:val="20"/>
                      <w:szCs w:val="20"/>
                    </w:rPr>
                    <w:t>Fig</w:t>
                  </w:r>
                  <w:r>
                    <w:rPr>
                      <w:sz w:val="20"/>
                      <w:szCs w:val="20"/>
                    </w:rPr>
                    <w:t xml:space="preserve"> a</w:t>
                  </w:r>
                  <w:r w:rsidRPr="00717BFC"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17BFC">
                    <w:rPr>
                      <w:sz w:val="20"/>
                      <w:szCs w:val="20"/>
                    </w:rPr>
                    <w:t>Temp contour using Explicit method</w:t>
                  </w:r>
                </w:p>
              </w:txbxContent>
            </v:textbox>
          </v:shape>
        </w:pict>
      </w:r>
      <w:r w:rsidR="00C92FD7">
        <w:rPr>
          <w:rFonts w:ascii="Century" w:hAnsi="Century" w:cs="Arial"/>
          <w:sz w:val="20"/>
          <w:szCs w:val="20"/>
        </w:rPr>
        <w:br/>
      </w:r>
      <w:r w:rsidR="00C92FD7">
        <w:rPr>
          <w:rFonts w:ascii="Century" w:hAnsi="Century" w:cs="Arial"/>
          <w:sz w:val="20"/>
          <w:szCs w:val="20"/>
        </w:rPr>
        <w:br/>
      </w:r>
      <w:r w:rsidR="00356B63">
        <w:rPr>
          <w:rFonts w:ascii="Century" w:hAnsi="Century" w:cs="Arial"/>
          <w:noProof/>
          <w:sz w:val="20"/>
          <w:szCs w:val="20"/>
          <w:lang w:bidi="ar-SA"/>
        </w:rPr>
        <w:drawing>
          <wp:inline distT="0" distB="0" distL="0" distR="0">
            <wp:extent cx="5651500" cy="3078490"/>
            <wp:effectExtent l="38100" t="0" r="25400" b="922010"/>
            <wp:docPr id="1" name="Picture 0" descr="Expli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ic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78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  <w:r w:rsidR="00673BE5">
        <w:rPr>
          <w:rFonts w:ascii="Century" w:hAnsi="Century" w:cs="Arial"/>
          <w:sz w:val="20"/>
          <w:szCs w:val="20"/>
        </w:rPr>
        <w:br/>
      </w:r>
    </w:p>
    <w:p w:rsidR="00673BE5" w:rsidRDefault="00673BE5" w:rsidP="00C92FD7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jc w:val="center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lastRenderedPageBreak/>
        <w:t xml:space="preserve">RESULT AT EACH ITERATIONS </w:t>
      </w: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63522C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  <w:r w:rsidRPr="0063522C">
        <w:rPr>
          <w:rFonts w:ascii="Century" w:hAnsi="Century" w:cs="Arial"/>
          <w:sz w:val="20"/>
          <w:szCs w:val="20"/>
        </w:rPr>
        <w:object w:dxaOrig="235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40.8pt" o:ole="">
            <v:imagedata r:id="rId9" o:title=""/>
          </v:shape>
          <o:OLEObject Type="Embed" ProgID="Package" ShapeID="_x0000_i1025" DrawAspect="Content" ObjectID="_1661348007" r:id="rId10"/>
        </w:object>
      </w: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ind w:left="720"/>
        <w:rPr>
          <w:rFonts w:ascii="Century" w:hAnsi="Century" w:cs="Arial"/>
          <w:sz w:val="20"/>
          <w:szCs w:val="20"/>
        </w:rPr>
      </w:pPr>
    </w:p>
    <w:p w:rsidR="007C2611" w:rsidRDefault="007C2611" w:rsidP="007C2611">
      <w:pPr>
        <w:pStyle w:val="ListParagraph"/>
        <w:numPr>
          <w:ilvl w:val="0"/>
          <w:numId w:val="7"/>
        </w:numPr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CODE FOR IMPLICIT METHOD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#include&lt;stdio.h&gt;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#include&lt;stdlib.h&gt;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#include&lt;math.h&gt;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int main()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int m,n;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height,width;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printf("ENTER THE HEIGHT OF RECTANGLE PLATE:\n");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scanf("%lf",&amp;height);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printf("ENTER THE WIDTH OF RECTANGLE PLATE:\n");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scanf("%lf",&amp;width);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printf("\n");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printf("Number of grid along the x(width) direction:\n");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scanf("%d",&amp;m);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printf("Number of grid along the y(height) direction:\n");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scanf("%d",&amp;n);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int np=m*n; // total number of points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dx = 1.0/(double)m;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dy = 1.0/(double)n;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T[m+1][n+1],T_prev[m+1][n+1],temp;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bb, residual;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int i,j;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gamma=1.0; //diffusion coefficient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dt=1.0e-5; //time step;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t=0.0;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error=1.0;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errortime=0.0;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volume= dx*dy;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areae = dy, areaw = dy, distancex = dx;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arean = dx, areas = dx, distancey = dy;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double as,aw,ap,ae,an,ap0,anb;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ae=(gamma*areae)/distancex;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aw=(gamma*areaw)/distancex;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an=(gamma*arean)/distancey;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as=(gamma*areas)/distancey;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ap0=volume/dt;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anb=ae+aw+an+as;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ap=ap0+anb;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//Initialization and boundary conditions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for(j=0;j&lt;=n;j++)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T[0][j]=0.0;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T[m][j]=0.0;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for(i=0;i&lt;=m;i++)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T[i][0]=0.0;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T[i][n]=1.0;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for(i=1;i&lt;m;i++)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for(j=1;j&lt;n;j++)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lastRenderedPageBreak/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T[i][j]=0.0;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int iterations=0,timestep=0;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//Implicit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//outer Time Loop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do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//copy present to previous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for(i=1;i&lt;m;i++)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for(j=1;j&lt;n;j++)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T_prev[i][j]=T[i][j];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// Inner loop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iterations =0;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while(error&gt;0.00001)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error=0.0;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for(i=1;i&lt;m;i++)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for(j=1;j&lt;n;j++)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residual=ap0*T_prev[i][j] - ap*T[i][j] + ae*T[i+1][j] + aw*T[i-1][j] + an*T[i][j+1] + as*T[i][j-1];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temp=T[i][j];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T[i][j]=T[i][j]+residual/ap;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error=error+pow((T[i][j]-temp),2.0);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error=sqrt(error/np);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printf("Iteration-%d\tError=%e\n",iterations,error);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iterations++;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error=1.0;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errortime=0.0;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for(i=1;i&lt;m;i++)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</w:t>
      </w:r>
      <w:r w:rsidRPr="00FE7857">
        <w:rPr>
          <w:rFonts w:ascii="Bahnschrift Light" w:hAnsi="Bahnschrift Light" w:cs="Arial"/>
          <w:sz w:val="18"/>
          <w:szCs w:val="18"/>
        </w:rPr>
        <w:tab/>
        <w:t>for(j=1;j&lt;n;j++)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</w:t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</w:t>
      </w:r>
      <w:r w:rsidRPr="00FE7857">
        <w:rPr>
          <w:rFonts w:ascii="Bahnschrift Light" w:hAnsi="Bahnschrift Light" w:cs="Arial"/>
          <w:sz w:val="18"/>
          <w:szCs w:val="18"/>
        </w:rPr>
        <w:tab/>
        <w:t xml:space="preserve">  errortime=errortime+pow((T[i][j]-T_prev[i][j]),2.0);</w:t>
      </w:r>
      <w:r w:rsidRPr="00FE7857">
        <w:rPr>
          <w:rFonts w:ascii="Bahnschrift Light" w:hAnsi="Bahnschrift Light" w:cs="Arial"/>
          <w:sz w:val="18"/>
          <w:szCs w:val="18"/>
        </w:rPr>
        <w:tab/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errortime=sqrt(errortime/np);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t=t+dt;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timestep++;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>printf("Time=%lf\ttimestep-%d\tError=%e\n",t,timestep,errortime);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ab/>
        <w:t xml:space="preserve"> 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}while(errortime&gt;1.0e-8);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 FILE *fp;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fp=fopen("temperature_Implicit.dat","w");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fprintf(fp,"ZONE\t  I=%d\t  J=%d\n",m+1,n+1);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for(j=0;j&lt;=n;j++)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</w:t>
      </w:r>
      <w:r w:rsidRPr="00FE7857">
        <w:rPr>
          <w:rFonts w:ascii="Bahnschrift Light" w:hAnsi="Bahnschrift Light" w:cs="Arial"/>
          <w:sz w:val="18"/>
          <w:szCs w:val="18"/>
        </w:rPr>
        <w:tab/>
        <w:t>for(i=0;i&lt;=m;i++)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 </w:t>
      </w:r>
      <w:r w:rsidRPr="00FE7857">
        <w:rPr>
          <w:rFonts w:ascii="Bahnschrift Light" w:hAnsi="Bahnschrift Light" w:cs="Arial"/>
          <w:sz w:val="18"/>
          <w:szCs w:val="18"/>
        </w:rPr>
        <w:tab/>
        <w:t>{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</w:t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</w:r>
      <w:r w:rsidRPr="00FE7857">
        <w:rPr>
          <w:rFonts w:ascii="Bahnschrift Light" w:hAnsi="Bahnschrift Light" w:cs="Arial"/>
          <w:sz w:val="18"/>
          <w:szCs w:val="18"/>
        </w:rPr>
        <w:tab/>
        <w:t>fprintf(fp,"%lf\t%lf\t%lf\n",i*dx,j*dy,T[i][j]);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  </w:t>
      </w:r>
      <w:r w:rsidRPr="00FE7857">
        <w:rPr>
          <w:rFonts w:ascii="Bahnschrift Light" w:hAnsi="Bahnschrift Light" w:cs="Arial"/>
          <w:sz w:val="18"/>
          <w:szCs w:val="18"/>
        </w:rPr>
        <w:tab/>
        <w:t>}</w:t>
      </w:r>
    </w:p>
    <w:p w:rsidR="007C2611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  </w:t>
      </w:r>
      <w:r w:rsidRPr="00FE7857">
        <w:rPr>
          <w:rFonts w:ascii="Bahnschrift Light" w:hAnsi="Bahnschrift Light" w:cs="Arial"/>
          <w:sz w:val="18"/>
          <w:szCs w:val="18"/>
        </w:rPr>
        <w:tab/>
        <w:t>fprintf(fp,"\n");</w:t>
      </w:r>
    </w:p>
    <w:p w:rsidR="00306C12" w:rsidRPr="00FE7857" w:rsidRDefault="007C2611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 xml:space="preserve">    return 0;</w:t>
      </w:r>
    </w:p>
    <w:p w:rsidR="00AF5A0F" w:rsidRDefault="00450132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  <w:r w:rsidRPr="00FE7857">
        <w:rPr>
          <w:rFonts w:ascii="Bahnschrift Light" w:hAnsi="Bahnschrift Light" w:cs="Arial"/>
          <w:sz w:val="18"/>
          <w:szCs w:val="18"/>
        </w:rPr>
        <w:t>}</w:t>
      </w:r>
    </w:p>
    <w:p w:rsidR="00FE7857" w:rsidRPr="00FE7857" w:rsidRDefault="00FE7857" w:rsidP="007C2611">
      <w:pPr>
        <w:pStyle w:val="ListParagraph"/>
        <w:ind w:left="720"/>
        <w:rPr>
          <w:rFonts w:ascii="Bahnschrift Light" w:hAnsi="Bahnschrift Light" w:cs="Arial"/>
          <w:sz w:val="18"/>
          <w:szCs w:val="18"/>
        </w:rPr>
      </w:pPr>
    </w:p>
    <w:p w:rsidR="007C2611" w:rsidRPr="00AF5A0F" w:rsidRDefault="00AF5A0F" w:rsidP="00AF5A0F">
      <w:pPr>
        <w:pStyle w:val="ListParagraph"/>
        <w:numPr>
          <w:ilvl w:val="0"/>
          <w:numId w:val="7"/>
        </w:numPr>
        <w:rPr>
          <w:rFonts w:ascii="Century" w:hAnsi="Century" w:cs="Arial"/>
          <w:sz w:val="18"/>
          <w:szCs w:val="18"/>
        </w:rPr>
      </w:pPr>
      <w:r>
        <w:rPr>
          <w:rFonts w:ascii="Century" w:hAnsi="Century" w:cs="Arial"/>
        </w:rPr>
        <w:lastRenderedPageBreak/>
        <w:t>TEMPERATURE CONTOUR</w:t>
      </w:r>
      <w:r w:rsidR="007C2611" w:rsidRPr="00AF5A0F">
        <w:rPr>
          <w:rFonts w:ascii="Century" w:hAnsi="Century" w:cs="Arial"/>
          <w:sz w:val="18"/>
          <w:szCs w:val="18"/>
        </w:rPr>
        <w:tab/>
      </w:r>
    </w:p>
    <w:p w:rsidR="007C2611" w:rsidRPr="007C2611" w:rsidRDefault="007C2611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  <w:r w:rsidRPr="007C2611">
        <w:rPr>
          <w:rFonts w:ascii="Century" w:hAnsi="Century" w:cs="Arial"/>
          <w:b/>
          <w:sz w:val="18"/>
          <w:szCs w:val="18"/>
        </w:rPr>
        <w:tab/>
      </w:r>
    </w:p>
    <w:p w:rsidR="007C2611" w:rsidRDefault="00155020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  <w:r>
        <w:rPr>
          <w:rFonts w:ascii="Century" w:hAnsi="Century" w:cs="Arial"/>
          <w:b/>
          <w:noProof/>
          <w:sz w:val="18"/>
          <w:szCs w:val="18"/>
          <w:lang w:bidi="ar-SA"/>
        </w:rPr>
        <w:pict>
          <v:shape id="_x0000_s1029" type="#_x0000_t202" style="position:absolute;left:0;text-align:left;margin-left:162.1pt;margin-top:273.55pt;width:211.9pt;height:19.65pt;z-index:251661312;mso-height-percent:200;mso-height-percent:200;mso-width-relative:margin;mso-height-relative:margin" strokecolor="white [3212]">
            <v:textbox style="mso-fit-shape-to-text:t">
              <w:txbxContent>
                <w:p w:rsidR="001B68BD" w:rsidRPr="00717BFC" w:rsidRDefault="001B68BD" w:rsidP="0063522C">
                  <w:pPr>
                    <w:rPr>
                      <w:sz w:val="20"/>
                      <w:szCs w:val="20"/>
                    </w:rPr>
                  </w:pPr>
                  <w:r w:rsidRPr="00717BFC">
                    <w:rPr>
                      <w:sz w:val="20"/>
                      <w:szCs w:val="20"/>
                    </w:rPr>
                    <w:t>Fig</w:t>
                  </w:r>
                  <w:r>
                    <w:rPr>
                      <w:sz w:val="20"/>
                      <w:szCs w:val="20"/>
                    </w:rPr>
                    <w:t xml:space="preserve"> b</w:t>
                  </w:r>
                  <w:r w:rsidRPr="00717BFC"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Temp contour using Im</w:t>
                  </w:r>
                  <w:r w:rsidRPr="00717BFC">
                    <w:rPr>
                      <w:sz w:val="20"/>
                      <w:szCs w:val="20"/>
                    </w:rPr>
                    <w:t>plicit method</w:t>
                  </w:r>
                </w:p>
              </w:txbxContent>
            </v:textbox>
          </v:shape>
        </w:pict>
      </w:r>
      <w:r w:rsidR="0063522C">
        <w:rPr>
          <w:rFonts w:ascii="Century" w:hAnsi="Century" w:cs="Arial"/>
          <w:b/>
          <w:noProof/>
          <w:sz w:val="18"/>
          <w:szCs w:val="18"/>
          <w:lang w:bidi="ar-SA"/>
        </w:rPr>
        <w:drawing>
          <wp:inline distT="0" distB="0" distL="0" distR="0">
            <wp:extent cx="5664200" cy="3283585"/>
            <wp:effectExtent l="38100" t="0" r="12700" b="964565"/>
            <wp:docPr id="4" name="Picture 3" descr="Implicit_Temp_cont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icit_Temp_contou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83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3522C">
        <w:rPr>
          <w:rFonts w:ascii="Century" w:hAnsi="Century" w:cs="Arial"/>
          <w:b/>
          <w:sz w:val="18"/>
          <w:szCs w:val="18"/>
        </w:rPr>
        <w:t xml:space="preserve"> </w:t>
      </w: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63522C" w:rsidRDefault="0063522C" w:rsidP="007C2611">
      <w:pPr>
        <w:pStyle w:val="ListParagraph"/>
        <w:ind w:left="720"/>
        <w:rPr>
          <w:rFonts w:ascii="Century" w:hAnsi="Century" w:cs="Arial"/>
          <w:b/>
          <w:sz w:val="18"/>
          <w:szCs w:val="18"/>
        </w:rPr>
      </w:pPr>
    </w:p>
    <w:p w:rsidR="00832DA9" w:rsidRDefault="0063522C" w:rsidP="0063522C">
      <w:pPr>
        <w:pStyle w:val="ListParagraph"/>
        <w:ind w:left="720"/>
        <w:jc w:val="center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RESULT AT EACH ITERATIONS </w:t>
      </w:r>
    </w:p>
    <w:p w:rsidR="00832DA9" w:rsidRDefault="00832DA9" w:rsidP="0063522C">
      <w:pPr>
        <w:pStyle w:val="ListParagraph"/>
        <w:ind w:left="720"/>
        <w:jc w:val="center"/>
        <w:rPr>
          <w:rFonts w:ascii="Century" w:hAnsi="Century" w:cs="Arial"/>
          <w:sz w:val="20"/>
          <w:szCs w:val="20"/>
        </w:rPr>
      </w:pPr>
    </w:p>
    <w:p w:rsidR="00832DA9" w:rsidRDefault="00832DA9" w:rsidP="0063522C">
      <w:pPr>
        <w:pStyle w:val="ListParagraph"/>
        <w:ind w:left="720"/>
        <w:jc w:val="center"/>
        <w:rPr>
          <w:rFonts w:ascii="Century" w:hAnsi="Century" w:cs="Arial"/>
          <w:sz w:val="20"/>
          <w:szCs w:val="20"/>
        </w:rPr>
      </w:pPr>
    </w:p>
    <w:p w:rsidR="00832DA9" w:rsidRDefault="00832DA9" w:rsidP="0063522C">
      <w:pPr>
        <w:pStyle w:val="ListParagraph"/>
        <w:ind w:left="720"/>
        <w:jc w:val="center"/>
        <w:rPr>
          <w:rFonts w:ascii="Century" w:hAnsi="Century" w:cs="Arial"/>
          <w:sz w:val="20"/>
          <w:szCs w:val="20"/>
        </w:rPr>
      </w:pPr>
    </w:p>
    <w:p w:rsidR="0063522C" w:rsidRDefault="0063522C" w:rsidP="0063522C">
      <w:pPr>
        <w:pStyle w:val="ListParagraph"/>
        <w:ind w:left="720"/>
        <w:rPr>
          <w:rFonts w:ascii="Century" w:hAnsi="Century" w:cs="Arial"/>
        </w:rPr>
      </w:pPr>
      <w:r w:rsidRPr="0063522C">
        <w:rPr>
          <w:rFonts w:ascii="Century" w:hAnsi="Century" w:cs="Arial"/>
        </w:rPr>
        <w:object w:dxaOrig="2377" w:dyaOrig="816">
          <v:shape id="_x0000_i1026" type="#_x0000_t75" style="width:118.8pt;height:40.8pt" o:ole="">
            <v:imagedata r:id="rId12" o:title=""/>
          </v:shape>
          <o:OLEObject Type="Embed" ProgID="Package" ShapeID="_x0000_i1026" DrawAspect="Content" ObjectID="_1661348008" r:id="rId13"/>
        </w:object>
      </w: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574BE9" w:rsidRDefault="00574BE9" w:rsidP="0063522C">
      <w:pPr>
        <w:pStyle w:val="ListParagraph"/>
        <w:ind w:left="720"/>
        <w:rPr>
          <w:rFonts w:ascii="Century" w:hAnsi="Century" w:cs="Arial"/>
        </w:rPr>
      </w:pPr>
    </w:p>
    <w:p w:rsidR="00574BE9" w:rsidRDefault="00574BE9" w:rsidP="0063522C">
      <w:pPr>
        <w:pStyle w:val="ListParagraph"/>
        <w:ind w:left="720"/>
        <w:rPr>
          <w:rFonts w:ascii="Century" w:hAnsi="Century" w:cs="Arial"/>
        </w:rPr>
      </w:pPr>
    </w:p>
    <w:p w:rsidR="00574BE9" w:rsidRDefault="00574BE9" w:rsidP="0063522C">
      <w:pPr>
        <w:pStyle w:val="ListParagraph"/>
        <w:ind w:left="720"/>
        <w:rPr>
          <w:rFonts w:ascii="Century" w:hAnsi="Century" w:cs="Arial"/>
        </w:rPr>
      </w:pPr>
    </w:p>
    <w:p w:rsidR="00574BE9" w:rsidRDefault="00574BE9" w:rsidP="0063522C">
      <w:pPr>
        <w:pStyle w:val="ListParagraph"/>
        <w:ind w:left="720"/>
        <w:rPr>
          <w:rFonts w:ascii="Century" w:hAnsi="Century" w:cs="Arial"/>
        </w:rPr>
      </w:pPr>
    </w:p>
    <w:p w:rsidR="00574BE9" w:rsidRDefault="00574BE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63522C">
      <w:pPr>
        <w:pStyle w:val="ListParagraph"/>
        <w:ind w:left="720"/>
        <w:rPr>
          <w:rFonts w:ascii="Century" w:hAnsi="Century" w:cs="Arial"/>
        </w:rPr>
      </w:pPr>
    </w:p>
    <w:p w:rsidR="00832DA9" w:rsidRDefault="00832DA9" w:rsidP="00832DA9">
      <w:pPr>
        <w:pStyle w:val="ListParagraph"/>
        <w:numPr>
          <w:ilvl w:val="0"/>
          <w:numId w:val="7"/>
        </w:numPr>
        <w:rPr>
          <w:rFonts w:ascii="Century" w:hAnsi="Century" w:cs="Arial"/>
        </w:rPr>
      </w:pPr>
      <w:r>
        <w:rPr>
          <w:rFonts w:ascii="Century" w:hAnsi="Century" w:cs="Arial"/>
        </w:rPr>
        <w:lastRenderedPageBreak/>
        <w:t>COMPARE THE RESULTS</w:t>
      </w:r>
    </w:p>
    <w:tbl>
      <w:tblPr>
        <w:tblStyle w:val="TableGrid"/>
        <w:tblW w:w="0" w:type="auto"/>
        <w:tblInd w:w="450" w:type="dxa"/>
        <w:tblLook w:val="04A0"/>
      </w:tblPr>
      <w:tblGrid>
        <w:gridCol w:w="797"/>
        <w:gridCol w:w="13"/>
        <w:gridCol w:w="3888"/>
        <w:gridCol w:w="32"/>
        <w:gridCol w:w="4676"/>
      </w:tblGrid>
      <w:tr w:rsidR="00AF770B" w:rsidTr="0003283A">
        <w:tc>
          <w:tcPr>
            <w:tcW w:w="797" w:type="dxa"/>
          </w:tcPr>
          <w:p w:rsidR="00AF770B" w:rsidRDefault="00AF770B" w:rsidP="0003283A">
            <w:pPr>
              <w:pStyle w:val="ListParagraph"/>
              <w:rPr>
                <w:rFonts w:ascii="Century" w:hAnsi="Century" w:cs="Arial"/>
              </w:rPr>
            </w:pPr>
          </w:p>
        </w:tc>
        <w:tc>
          <w:tcPr>
            <w:tcW w:w="8609" w:type="dxa"/>
            <w:gridSpan w:val="4"/>
          </w:tcPr>
          <w:p w:rsidR="00AF770B" w:rsidRDefault="00AF770B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Time(sec)</w:t>
            </w:r>
          </w:p>
        </w:tc>
      </w:tr>
      <w:tr w:rsidR="00AF770B" w:rsidTr="0003283A">
        <w:tc>
          <w:tcPr>
            <w:tcW w:w="797" w:type="dxa"/>
          </w:tcPr>
          <w:p w:rsidR="00AF770B" w:rsidRDefault="00AF770B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sym w:font="Symbol" w:char="F044"/>
            </w:r>
            <w:r>
              <w:rPr>
                <w:rFonts w:ascii="Century" w:hAnsi="Century" w:cs="Arial"/>
              </w:rPr>
              <w:t>t</w:t>
            </w:r>
          </w:p>
        </w:tc>
        <w:tc>
          <w:tcPr>
            <w:tcW w:w="3901" w:type="dxa"/>
            <w:gridSpan w:val="2"/>
          </w:tcPr>
          <w:p w:rsidR="00AF770B" w:rsidRDefault="00AF770B" w:rsidP="00BC5D30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Grid 100 x 100</w:t>
            </w:r>
          </w:p>
        </w:tc>
        <w:tc>
          <w:tcPr>
            <w:tcW w:w="4708" w:type="dxa"/>
            <w:gridSpan w:val="2"/>
          </w:tcPr>
          <w:p w:rsidR="00AF770B" w:rsidRDefault="0003283A" w:rsidP="00BC5D30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Grid 200 x 200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0"/>
        </w:trPr>
        <w:tc>
          <w:tcPr>
            <w:tcW w:w="9406" w:type="dxa"/>
            <w:gridSpan w:val="5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Explicit Solver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10^-4</w:t>
            </w:r>
          </w:p>
        </w:tc>
        <w:tc>
          <w:tcPr>
            <w:tcW w:w="3920" w:type="dxa"/>
            <w:gridSpan w:val="2"/>
          </w:tcPr>
          <w:p w:rsidR="0003283A" w:rsidRDefault="00BC5D30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X(diverge)</w:t>
            </w:r>
          </w:p>
        </w:tc>
        <w:tc>
          <w:tcPr>
            <w:tcW w:w="4676" w:type="dxa"/>
          </w:tcPr>
          <w:p w:rsidR="0003283A" w:rsidRDefault="00BC5D30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X(diverge)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10^-5</w:t>
            </w:r>
          </w:p>
        </w:tc>
        <w:tc>
          <w:tcPr>
            <w:tcW w:w="3920" w:type="dxa"/>
            <w:gridSpan w:val="2"/>
          </w:tcPr>
          <w:p w:rsidR="0003283A" w:rsidRPr="00BC5D30" w:rsidRDefault="0003283A" w:rsidP="0003283A">
            <w:pPr>
              <w:pStyle w:val="ListParagraph"/>
              <w:jc w:val="center"/>
              <w:rPr>
                <w:rFonts w:ascii="Century" w:hAnsi="Century" w:cs="Arial"/>
                <w:b/>
              </w:rPr>
            </w:pPr>
            <w:r w:rsidRPr="00BC5D30">
              <w:rPr>
                <w:rFonts w:ascii="Century" w:hAnsi="Century" w:cs="Arial"/>
                <w:b/>
              </w:rPr>
              <w:t>8.578 s</w:t>
            </w:r>
          </w:p>
        </w:tc>
        <w:tc>
          <w:tcPr>
            <w:tcW w:w="4676" w:type="dxa"/>
          </w:tcPr>
          <w:p w:rsidR="0003283A" w:rsidRDefault="00BC5D30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X(diverge)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10^-6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 m 6.378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3 m 20.316 s</w:t>
            </w:r>
          </w:p>
        </w:tc>
      </w:tr>
    </w:tbl>
    <w:p w:rsidR="00832DA9" w:rsidRDefault="00832DA9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tbl>
      <w:tblPr>
        <w:tblStyle w:val="TableGrid"/>
        <w:tblW w:w="0" w:type="auto"/>
        <w:tblInd w:w="450" w:type="dxa"/>
        <w:tblLook w:val="04A0"/>
      </w:tblPr>
      <w:tblGrid>
        <w:gridCol w:w="797"/>
        <w:gridCol w:w="13"/>
        <w:gridCol w:w="3888"/>
        <w:gridCol w:w="32"/>
        <w:gridCol w:w="4676"/>
      </w:tblGrid>
      <w:tr w:rsidR="0003283A" w:rsidTr="0003283A">
        <w:tc>
          <w:tcPr>
            <w:tcW w:w="797" w:type="dxa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</w:p>
        </w:tc>
        <w:tc>
          <w:tcPr>
            <w:tcW w:w="8609" w:type="dxa"/>
            <w:gridSpan w:val="4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Time(sec)</w:t>
            </w:r>
          </w:p>
        </w:tc>
      </w:tr>
      <w:tr w:rsidR="0003283A" w:rsidTr="0003283A">
        <w:tc>
          <w:tcPr>
            <w:tcW w:w="797" w:type="dxa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sym w:font="Symbol" w:char="F044"/>
            </w:r>
            <w:r>
              <w:rPr>
                <w:rFonts w:ascii="Century" w:hAnsi="Century" w:cs="Arial"/>
              </w:rPr>
              <w:t>t</w:t>
            </w:r>
          </w:p>
        </w:tc>
        <w:tc>
          <w:tcPr>
            <w:tcW w:w="3901" w:type="dxa"/>
            <w:gridSpan w:val="2"/>
          </w:tcPr>
          <w:p w:rsidR="0003283A" w:rsidRDefault="0003283A" w:rsidP="00BC5D30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Grid 100 x 100</w:t>
            </w:r>
          </w:p>
        </w:tc>
        <w:tc>
          <w:tcPr>
            <w:tcW w:w="4708" w:type="dxa"/>
            <w:gridSpan w:val="2"/>
          </w:tcPr>
          <w:p w:rsidR="0003283A" w:rsidRDefault="0003283A" w:rsidP="00BC5D30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Grid 200 x 200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0"/>
        </w:trPr>
        <w:tc>
          <w:tcPr>
            <w:tcW w:w="9406" w:type="dxa"/>
            <w:gridSpan w:val="5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Implicit Solver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10^-6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 m 11.477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4 m 22.695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10^-5</w:t>
            </w:r>
          </w:p>
        </w:tc>
        <w:tc>
          <w:tcPr>
            <w:tcW w:w="3920" w:type="dxa"/>
            <w:gridSpan w:val="2"/>
          </w:tcPr>
          <w:p w:rsidR="0003283A" w:rsidRPr="00BC5D30" w:rsidRDefault="0003283A" w:rsidP="0003283A">
            <w:pPr>
              <w:pStyle w:val="ListParagraph"/>
              <w:jc w:val="center"/>
              <w:rPr>
                <w:rFonts w:ascii="Century" w:hAnsi="Century" w:cs="Arial"/>
                <w:b/>
              </w:rPr>
            </w:pPr>
            <w:r w:rsidRPr="00BC5D30">
              <w:rPr>
                <w:rFonts w:ascii="Century" w:hAnsi="Century" w:cs="Arial"/>
                <w:b/>
              </w:rPr>
              <w:t>13.097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 m 4.659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10^-4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4.426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37.102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10^-3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3.255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33.677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10^-2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2.991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31.760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0"/>
        </w:trPr>
        <w:tc>
          <w:tcPr>
            <w:tcW w:w="810" w:type="dxa"/>
            <w:gridSpan w:val="2"/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10^-1</w:t>
            </w:r>
          </w:p>
        </w:tc>
        <w:tc>
          <w:tcPr>
            <w:tcW w:w="3920" w:type="dxa"/>
            <w:gridSpan w:val="2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2.516 s</w:t>
            </w:r>
          </w:p>
        </w:tc>
        <w:tc>
          <w:tcPr>
            <w:tcW w:w="4676" w:type="dxa"/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27.559 s</w:t>
            </w:r>
          </w:p>
        </w:tc>
      </w:tr>
      <w:tr w:rsidR="0003283A" w:rsidTr="000328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0"/>
        </w:trPr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03283A" w:rsidRDefault="0003283A" w:rsidP="0003283A">
            <w:pPr>
              <w:pStyle w:val="ListParagrap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1</w:t>
            </w:r>
          </w:p>
        </w:tc>
        <w:tc>
          <w:tcPr>
            <w:tcW w:w="3920" w:type="dxa"/>
            <w:gridSpan w:val="2"/>
            <w:tcBorders>
              <w:bottom w:val="single" w:sz="4" w:space="0" w:color="auto"/>
            </w:tcBorders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2.047 s</w:t>
            </w:r>
          </w:p>
        </w:tc>
        <w:tc>
          <w:tcPr>
            <w:tcW w:w="4676" w:type="dxa"/>
            <w:tcBorders>
              <w:bottom w:val="single" w:sz="4" w:space="0" w:color="auto"/>
            </w:tcBorders>
          </w:tcPr>
          <w:p w:rsidR="0003283A" w:rsidRDefault="0003283A" w:rsidP="0003283A">
            <w:pPr>
              <w:pStyle w:val="ListParagraph"/>
              <w:jc w:val="center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23.640 s</w:t>
            </w:r>
          </w:p>
        </w:tc>
      </w:tr>
    </w:tbl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03283A" w:rsidRDefault="0003283A" w:rsidP="0003283A">
      <w:pPr>
        <w:pStyle w:val="ListParagraph"/>
        <w:numPr>
          <w:ilvl w:val="0"/>
          <w:numId w:val="7"/>
        </w:numPr>
        <w:rPr>
          <w:rFonts w:ascii="Century" w:hAnsi="Century" w:cs="Arial"/>
        </w:rPr>
      </w:pPr>
      <w:r>
        <w:rPr>
          <w:rFonts w:ascii="Century" w:hAnsi="Century" w:cs="Arial"/>
        </w:rPr>
        <w:lastRenderedPageBreak/>
        <w:t xml:space="preserve">CONCLUSION </w:t>
      </w:r>
    </w:p>
    <w:p w:rsidR="001B68BD" w:rsidRDefault="001B68BD" w:rsidP="001B68BD">
      <w:pPr>
        <w:pStyle w:val="ListParagraph"/>
        <w:ind w:left="450"/>
        <w:rPr>
          <w:rFonts w:ascii="Century" w:hAnsi="Century" w:cs="Arial"/>
        </w:rPr>
      </w:pPr>
    </w:p>
    <w:p w:rsidR="001B68BD" w:rsidRDefault="001B68BD" w:rsidP="0003283A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 xml:space="preserve">In the Explicit </w:t>
      </w:r>
      <w:r w:rsidR="00BC5D30">
        <w:rPr>
          <w:rFonts w:ascii="Century" w:hAnsi="Century" w:cs="Arial"/>
        </w:rPr>
        <w:t>solver, time step</w:t>
      </w:r>
      <w:r>
        <w:rPr>
          <w:rFonts w:ascii="Century" w:hAnsi="Century" w:cs="Arial"/>
        </w:rPr>
        <w:t xml:space="preserve"> for the next iterations is rest</w:t>
      </w:r>
      <w:r w:rsidR="00BC5D30">
        <w:rPr>
          <w:rFonts w:ascii="Century" w:hAnsi="Century" w:cs="Arial"/>
        </w:rPr>
        <w:t>ricted and acceptable time step</w:t>
      </w:r>
      <w:r>
        <w:rPr>
          <w:rFonts w:ascii="Century" w:hAnsi="Century" w:cs="Arial"/>
        </w:rPr>
        <w:t xml:space="preserve"> from the stability criteria is </w:t>
      </w:r>
      <w:r>
        <w:rPr>
          <w:rFonts w:ascii="Century" w:hAnsi="Century" w:cs="Arial"/>
        </w:rPr>
        <w:sym w:font="Symbol" w:char="F044"/>
      </w:r>
      <w:r w:rsidR="00BC5D30">
        <w:rPr>
          <w:rFonts w:ascii="Century" w:hAnsi="Century" w:cs="Arial"/>
        </w:rPr>
        <w:t xml:space="preserve">t </w:t>
      </w:r>
      <w:r w:rsidR="00BC5D30">
        <w:rPr>
          <w:rFonts w:ascii="Century" w:hAnsi="Century" w:cs="Arial"/>
        </w:rPr>
        <w:sym w:font="Symbol" w:char="F0A3"/>
      </w:r>
      <w:r>
        <w:rPr>
          <w:rFonts w:ascii="Century" w:hAnsi="Century" w:cs="Arial"/>
        </w:rPr>
        <w:t xml:space="preserve"> 2.5 x 10^-5. </w:t>
      </w:r>
    </w:p>
    <w:p w:rsidR="001B68BD" w:rsidRDefault="001B68BD" w:rsidP="0003283A">
      <w:pPr>
        <w:pStyle w:val="ListParagraph"/>
        <w:ind w:left="450"/>
        <w:rPr>
          <w:rFonts w:ascii="Century" w:hAnsi="Century" w:cs="Arial"/>
        </w:rPr>
      </w:pPr>
    </w:p>
    <w:p w:rsidR="001B68BD" w:rsidRDefault="001B68BD" w:rsidP="0003283A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 xml:space="preserve">Equation for </w:t>
      </w:r>
      <w:r w:rsidR="00BC5D30">
        <w:rPr>
          <w:rFonts w:ascii="Century" w:hAnsi="Century" w:cs="Arial"/>
        </w:rPr>
        <w:t>Stability: Given</w:t>
      </w:r>
      <w:r>
        <w:rPr>
          <w:rFonts w:ascii="Century" w:hAnsi="Century" w:cs="Arial"/>
        </w:rPr>
        <w:t xml:space="preserve"> </w:t>
      </w:r>
      <w:r w:rsidR="00BC5D30">
        <w:rPr>
          <w:rFonts w:ascii="Century" w:hAnsi="Century" w:cs="Arial"/>
        </w:rPr>
        <w:t xml:space="preserve">data </w:t>
      </w:r>
      <w:r>
        <w:rPr>
          <w:rFonts w:ascii="Century" w:hAnsi="Century" w:cs="Arial"/>
        </w:rPr>
        <w:sym w:font="Symbol" w:char="F044"/>
      </w:r>
      <w:r>
        <w:rPr>
          <w:rFonts w:ascii="Century" w:hAnsi="Century" w:cs="Arial"/>
        </w:rPr>
        <w:t xml:space="preserve">x = </w:t>
      </w:r>
      <w:r>
        <w:rPr>
          <w:rFonts w:ascii="Century" w:hAnsi="Century" w:cs="Arial"/>
        </w:rPr>
        <w:sym w:font="Symbol" w:char="F044"/>
      </w:r>
      <w:r>
        <w:rPr>
          <w:rFonts w:ascii="Century" w:hAnsi="Century" w:cs="Arial"/>
        </w:rPr>
        <w:t>y = 0.01</w:t>
      </w:r>
      <w:r w:rsidR="00BC5D30">
        <w:rPr>
          <w:rFonts w:ascii="Century" w:hAnsi="Century" w:cs="Arial"/>
        </w:rPr>
        <w:t xml:space="preserve"> </w:t>
      </w:r>
      <w:r>
        <w:rPr>
          <w:rFonts w:ascii="Century" w:hAnsi="Century" w:cs="Arial"/>
        </w:rPr>
        <w:t xml:space="preserve">and </w:t>
      </w:r>
      <w:r>
        <w:rPr>
          <w:rFonts w:ascii="Century" w:hAnsi="Century" w:cs="Arial"/>
        </w:rPr>
        <w:sym w:font="Symbol" w:char="F047"/>
      </w:r>
      <w:r>
        <w:rPr>
          <w:rFonts w:ascii="Century" w:hAnsi="Century" w:cs="Arial"/>
        </w:rPr>
        <w:t xml:space="preserve"> = 1.</w:t>
      </w:r>
    </w:p>
    <w:p w:rsidR="001B68BD" w:rsidRDefault="001B68BD" w:rsidP="0003283A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>.</w:t>
      </w:r>
    </w:p>
    <w:p w:rsidR="001B68BD" w:rsidRDefault="001B68BD" w:rsidP="0003283A">
      <w:pPr>
        <w:pStyle w:val="ListParagraph"/>
        <w:ind w:left="450"/>
        <w:rPr>
          <w:rFonts w:ascii="Century" w:hAnsi="Century" w:cs="Arial"/>
        </w:rPr>
      </w:pPr>
    </w:p>
    <w:p w:rsidR="0003283A" w:rsidRDefault="001B68BD" w:rsidP="0003283A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 xml:space="preserve">                                </w:t>
      </w:r>
      <w:r>
        <w:rPr>
          <w:rFonts w:ascii="Century" w:hAnsi="Century" w:cs="Arial"/>
          <w:noProof/>
          <w:lang w:bidi="ar-SA"/>
        </w:rPr>
        <w:drawing>
          <wp:inline distT="0" distB="0" distL="0" distR="0">
            <wp:extent cx="2641600" cy="940434"/>
            <wp:effectExtent l="19050" t="0" r="6350" b="0"/>
            <wp:docPr id="7" name="Picture 6" descr="WhatsApp Image 2020-09-11 at 3.45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1 at 3.45.58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833" cy="9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A" w:rsidRDefault="0003283A" w:rsidP="00832DA9">
      <w:pPr>
        <w:pStyle w:val="ListParagraph"/>
        <w:ind w:left="450"/>
        <w:rPr>
          <w:rFonts w:ascii="Century" w:hAnsi="Century" w:cs="Arial"/>
        </w:rPr>
      </w:pPr>
    </w:p>
    <w:p w:rsidR="00D90AFA" w:rsidRDefault="00BC5D30" w:rsidP="00832DA9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 xml:space="preserve">In the Implicit solver there is no restriction over selection of time step </w:t>
      </w:r>
      <w:r w:rsidRPr="00BC5D30">
        <w:rPr>
          <w:rFonts w:ascii="Century" w:hAnsi="Century" w:cs="Arial"/>
          <w:b/>
        </w:rPr>
        <w:t>as Implicit is unconditionally stable</w:t>
      </w:r>
      <w:r>
        <w:rPr>
          <w:rFonts w:ascii="Century" w:hAnsi="Century" w:cs="Arial"/>
        </w:rPr>
        <w:t xml:space="preserve"> so we can use higher time step. At time step 10^-5 we observed that implicit solver taking more time as we can see it involve comparatively more arithmetic operations</w:t>
      </w:r>
      <w:r w:rsidR="00D90AFA">
        <w:rPr>
          <w:rFonts w:ascii="Century" w:hAnsi="Century" w:cs="Arial"/>
        </w:rPr>
        <w:t xml:space="preserve">. As we increase the time step solution will converge quickly. </w:t>
      </w:r>
    </w:p>
    <w:p w:rsidR="0003283A" w:rsidRDefault="00D90AFA" w:rsidP="00832DA9">
      <w:pPr>
        <w:pStyle w:val="ListParagraph"/>
        <w:ind w:left="450"/>
        <w:rPr>
          <w:rFonts w:ascii="Century" w:hAnsi="Century" w:cs="Arial"/>
        </w:rPr>
      </w:pPr>
      <w:r w:rsidRPr="00D90AFA">
        <w:rPr>
          <w:rFonts w:ascii="Century" w:hAnsi="Century" w:cs="Arial"/>
          <w:b/>
        </w:rPr>
        <w:t xml:space="preserve">At </w:t>
      </w:r>
      <w:r w:rsidRPr="00D90AFA">
        <w:rPr>
          <w:rFonts w:ascii="Century" w:hAnsi="Century" w:cs="Arial"/>
          <w:b/>
        </w:rPr>
        <w:sym w:font="Symbol" w:char="F044"/>
      </w:r>
      <w:r w:rsidRPr="00D90AFA">
        <w:rPr>
          <w:rFonts w:ascii="Century" w:hAnsi="Century" w:cs="Arial"/>
          <w:b/>
        </w:rPr>
        <w:t>t =1 , solution will converge in 2.047 s</w:t>
      </w:r>
      <w:r>
        <w:rPr>
          <w:rFonts w:ascii="Century" w:hAnsi="Century" w:cs="Arial"/>
        </w:rPr>
        <w:t xml:space="preserve">. we cannot take </w:t>
      </w:r>
      <w:r>
        <w:rPr>
          <w:rFonts w:ascii="Century" w:hAnsi="Century" w:cs="Arial"/>
        </w:rPr>
        <w:sym w:font="Symbol" w:char="F044"/>
      </w:r>
      <w:r>
        <w:rPr>
          <w:rFonts w:ascii="Century" w:hAnsi="Century" w:cs="Arial"/>
        </w:rPr>
        <w:t>t =1 for Explicit solver.</w:t>
      </w:r>
    </w:p>
    <w:p w:rsidR="00D90AFA" w:rsidRDefault="00D90AFA" w:rsidP="00832DA9">
      <w:pPr>
        <w:pStyle w:val="ListParagraph"/>
        <w:ind w:left="450"/>
        <w:rPr>
          <w:rFonts w:ascii="Century" w:hAnsi="Century" w:cs="Arial"/>
        </w:rPr>
      </w:pPr>
    </w:p>
    <w:p w:rsidR="00D90AFA" w:rsidRDefault="00D90AFA" w:rsidP="00832DA9">
      <w:pPr>
        <w:pStyle w:val="ListParagraph"/>
        <w:ind w:left="450"/>
        <w:rPr>
          <w:rFonts w:ascii="Century" w:hAnsi="Century" w:cs="Arial"/>
        </w:rPr>
      </w:pPr>
      <w:r>
        <w:rPr>
          <w:rFonts w:ascii="Century" w:hAnsi="Century" w:cs="Arial"/>
        </w:rPr>
        <w:t xml:space="preserve">Select the </w:t>
      </w:r>
      <w:r>
        <w:rPr>
          <w:rFonts w:ascii="Century" w:hAnsi="Century" w:cs="Arial"/>
        </w:rPr>
        <w:sym w:font="Symbol" w:char="F044"/>
      </w:r>
      <w:r>
        <w:rPr>
          <w:rFonts w:ascii="Century" w:hAnsi="Century" w:cs="Arial"/>
        </w:rPr>
        <w:t>t such a way that physics of the problem must be captured. (</w:t>
      </w:r>
      <w:r w:rsidR="00777DEA">
        <w:rPr>
          <w:rFonts w:ascii="Century" w:hAnsi="Century" w:cs="Arial"/>
        </w:rPr>
        <w:t>say, rain</w:t>
      </w:r>
      <w:r>
        <w:rPr>
          <w:rFonts w:ascii="Century" w:hAnsi="Century" w:cs="Arial"/>
        </w:rPr>
        <w:t xml:space="preserve"> drop is falling on a pond so the phenomena happen in the range of millisecond and if we use </w:t>
      </w:r>
      <w:r>
        <w:rPr>
          <w:rFonts w:ascii="Century" w:hAnsi="Century" w:cs="Arial"/>
        </w:rPr>
        <w:sym w:font="Symbol" w:char="F044"/>
      </w:r>
      <w:r>
        <w:rPr>
          <w:rFonts w:ascii="Century" w:hAnsi="Century" w:cs="Arial"/>
        </w:rPr>
        <w:t>t  as 0.1 or 1 or 10 then we will not be able to captured the physics of the problem. Although the implicit solver converges but we may missed in between physics.</w:t>
      </w: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Default="00567594" w:rsidP="00832DA9">
      <w:pPr>
        <w:pStyle w:val="ListParagraph"/>
        <w:ind w:left="450"/>
        <w:rPr>
          <w:rFonts w:ascii="Century" w:hAnsi="Century" w:cs="Arial"/>
        </w:rPr>
      </w:pPr>
    </w:p>
    <w:p w:rsidR="00567594" w:rsidRPr="0063522C" w:rsidRDefault="00567594" w:rsidP="00567594">
      <w:pPr>
        <w:pStyle w:val="ListParagraph"/>
        <w:ind w:left="450"/>
        <w:jc w:val="center"/>
        <w:rPr>
          <w:rFonts w:ascii="Century" w:hAnsi="Century" w:cs="Arial"/>
        </w:rPr>
      </w:pPr>
      <w:r>
        <w:rPr>
          <w:rFonts w:ascii="Century" w:hAnsi="Century" w:cs="Arial"/>
          <w:noProof/>
          <w:lang w:bidi="ar-SA"/>
        </w:rPr>
        <w:lastRenderedPageBreak/>
        <w:drawing>
          <wp:inline distT="0" distB="0" distL="0" distR="0">
            <wp:extent cx="5594350" cy="8435975"/>
            <wp:effectExtent l="19050" t="0" r="6350" b="0"/>
            <wp:docPr id="8" name="Picture 7" descr="WhatsApp Image 2020-06-20 at 5.04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0 at 5.04.42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84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594" w:rsidRPr="0063522C" w:rsidSect="004663E0">
      <w:footerReference w:type="default" r:id="rId16"/>
      <w:pgSz w:w="11900" w:h="16840"/>
      <w:pgMar w:top="860" w:right="1120" w:bottom="280" w:left="1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612" w:rsidRDefault="009F6612" w:rsidP="00C92FD7">
      <w:r>
        <w:separator/>
      </w:r>
    </w:p>
  </w:endnote>
  <w:endnote w:type="continuationSeparator" w:id="1">
    <w:p w:rsidR="009F6612" w:rsidRDefault="009F6612" w:rsidP="00C92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7238"/>
      <w:docPartObj>
        <w:docPartGallery w:val="Page Numbers (Bottom of Page)"/>
        <w:docPartUnique/>
      </w:docPartObj>
    </w:sdtPr>
    <w:sdtContent>
      <w:p w:rsidR="001B68BD" w:rsidRDefault="00155020">
        <w:pPr>
          <w:pStyle w:val="Footer"/>
          <w:jc w:val="center"/>
        </w:pPr>
        <w:fldSimple w:instr=" PAGE   \* MERGEFORMAT ">
          <w:r w:rsidR="004121D7">
            <w:rPr>
              <w:noProof/>
            </w:rPr>
            <w:t>2</w:t>
          </w:r>
        </w:fldSimple>
      </w:p>
    </w:sdtContent>
  </w:sdt>
  <w:p w:rsidR="001B68BD" w:rsidRDefault="001B6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612" w:rsidRDefault="009F6612" w:rsidP="00C92FD7">
      <w:r>
        <w:separator/>
      </w:r>
    </w:p>
  </w:footnote>
  <w:footnote w:type="continuationSeparator" w:id="1">
    <w:p w:rsidR="009F6612" w:rsidRDefault="009F6612" w:rsidP="00C92F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171EB"/>
    <w:multiLevelType w:val="hybridMultilevel"/>
    <w:tmpl w:val="043A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20ADA"/>
    <w:multiLevelType w:val="hybridMultilevel"/>
    <w:tmpl w:val="FBFA2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137AB"/>
    <w:multiLevelType w:val="hybridMultilevel"/>
    <w:tmpl w:val="A66E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855C7"/>
    <w:multiLevelType w:val="hybridMultilevel"/>
    <w:tmpl w:val="FBFA2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23B43"/>
    <w:multiLevelType w:val="hybridMultilevel"/>
    <w:tmpl w:val="95881F3E"/>
    <w:lvl w:ilvl="0" w:tplc="ED52F5D2">
      <w:start w:val="1"/>
      <w:numFmt w:val="decimal"/>
      <w:lvlText w:val="%1)"/>
      <w:lvlJc w:val="left"/>
      <w:pPr>
        <w:ind w:left="45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B10D1"/>
    <w:multiLevelType w:val="hybridMultilevel"/>
    <w:tmpl w:val="AEB60C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00E84"/>
    <w:multiLevelType w:val="hybridMultilevel"/>
    <w:tmpl w:val="42D0A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663E0"/>
    <w:rsid w:val="0003283A"/>
    <w:rsid w:val="0003285B"/>
    <w:rsid w:val="000626D7"/>
    <w:rsid w:val="00076A4E"/>
    <w:rsid w:val="00120301"/>
    <w:rsid w:val="00155020"/>
    <w:rsid w:val="001B68BD"/>
    <w:rsid w:val="001D192C"/>
    <w:rsid w:val="001F0789"/>
    <w:rsid w:val="001F4644"/>
    <w:rsid w:val="00234023"/>
    <w:rsid w:val="00267CF0"/>
    <w:rsid w:val="002D6F1A"/>
    <w:rsid w:val="00306C12"/>
    <w:rsid w:val="00356B63"/>
    <w:rsid w:val="00383FC4"/>
    <w:rsid w:val="00396494"/>
    <w:rsid w:val="003E0B7B"/>
    <w:rsid w:val="004121D7"/>
    <w:rsid w:val="00423505"/>
    <w:rsid w:val="0042640D"/>
    <w:rsid w:val="00450132"/>
    <w:rsid w:val="004663E0"/>
    <w:rsid w:val="00567594"/>
    <w:rsid w:val="00574BE9"/>
    <w:rsid w:val="005A49FC"/>
    <w:rsid w:val="0063522C"/>
    <w:rsid w:val="00673BE5"/>
    <w:rsid w:val="007045AF"/>
    <w:rsid w:val="00717BFC"/>
    <w:rsid w:val="00734DAD"/>
    <w:rsid w:val="007605FF"/>
    <w:rsid w:val="00777DEA"/>
    <w:rsid w:val="00790E38"/>
    <w:rsid w:val="007C0D85"/>
    <w:rsid w:val="007C2611"/>
    <w:rsid w:val="00832DA9"/>
    <w:rsid w:val="00913621"/>
    <w:rsid w:val="00955F23"/>
    <w:rsid w:val="009F6612"/>
    <w:rsid w:val="00A53136"/>
    <w:rsid w:val="00A87A4F"/>
    <w:rsid w:val="00AE064B"/>
    <w:rsid w:val="00AF5A0F"/>
    <w:rsid w:val="00AF770B"/>
    <w:rsid w:val="00B05246"/>
    <w:rsid w:val="00B45372"/>
    <w:rsid w:val="00BC5D30"/>
    <w:rsid w:val="00C17665"/>
    <w:rsid w:val="00C92FD7"/>
    <w:rsid w:val="00CC62D0"/>
    <w:rsid w:val="00D43222"/>
    <w:rsid w:val="00D90AFA"/>
    <w:rsid w:val="00DA0BE6"/>
    <w:rsid w:val="00E602E4"/>
    <w:rsid w:val="00E76905"/>
    <w:rsid w:val="00EE3010"/>
    <w:rsid w:val="00F5453C"/>
    <w:rsid w:val="00F9264E"/>
    <w:rsid w:val="00FE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3E0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4663E0"/>
    <w:pPr>
      <w:spacing w:before="96"/>
      <w:ind w:left="10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2">
    <w:name w:val="heading 2"/>
    <w:basedOn w:val="Normal"/>
    <w:uiPriority w:val="1"/>
    <w:qFormat/>
    <w:rsid w:val="004663E0"/>
    <w:pPr>
      <w:ind w:left="512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3E0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4663E0"/>
  </w:style>
  <w:style w:type="paragraph" w:customStyle="1" w:styleId="TableParagraph">
    <w:name w:val="Table Paragraph"/>
    <w:basedOn w:val="Normal"/>
    <w:uiPriority w:val="1"/>
    <w:qFormat/>
    <w:rsid w:val="004663E0"/>
    <w:pPr>
      <w:spacing w:before="18"/>
      <w:ind w:left="75"/>
    </w:pPr>
  </w:style>
  <w:style w:type="character" w:styleId="Hyperlink">
    <w:name w:val="Hyperlink"/>
    <w:basedOn w:val="DefaultParagraphFont"/>
    <w:uiPriority w:val="99"/>
    <w:unhideWhenUsed/>
    <w:rsid w:val="0003285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E30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1A"/>
    <w:rPr>
      <w:rFonts w:ascii="Tahoma" w:eastAsia="Cambr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92F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D7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92F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D7"/>
    <w:rPr>
      <w:rFonts w:ascii="Cambria" w:eastAsia="Cambria" w:hAnsi="Cambria" w:cs="Cambria"/>
      <w:lang w:bidi="en-US"/>
    </w:rPr>
  </w:style>
  <w:style w:type="table" w:styleId="TableGrid">
    <w:name w:val="Table Grid"/>
    <w:basedOn w:val="TableNormal"/>
    <w:uiPriority w:val="59"/>
    <w:rsid w:val="00AF77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358C7-535F-42E8-9987-5D9ED30D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REPORT_2</Template>
  <TotalTime>4</TotalTime>
  <Pages>12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2020-09-11T10:43:00Z</cp:lastPrinted>
  <dcterms:created xsi:type="dcterms:W3CDTF">2020-09-11T11:13:00Z</dcterms:created>
  <dcterms:modified xsi:type="dcterms:W3CDTF">2020-09-11T11:17:00Z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Mozilla/5.0 (Windows NT 10.0; Win64; x64) AppleWebKit/537.36 (KHTML, like Gecko) Chrome/76.0.3809.100 Safari/537.36</vt:lpwstr>
  </property>
  <property fmtid="{D5CDD505-2E9C-101B-9397-08002B2CF9AE}" pid="4" name="LastSaved">
    <vt:filetime>2020-08-24T00:00:00Z</vt:filetime>
  </property>
</Properties>
</file>